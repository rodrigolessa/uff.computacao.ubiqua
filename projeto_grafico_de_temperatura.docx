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66225" w14:textId="7F103701" w:rsidR="00645A75" w:rsidRDefault="002453B8">
      <w:pPr>
        <w:pStyle w:val="Title"/>
      </w:pPr>
      <w:proofErr w:type="spellStart"/>
      <w:r>
        <w:t>Computação</w:t>
      </w:r>
      <w:proofErr w:type="spellEnd"/>
      <w:r>
        <w:t xml:space="preserve"> </w:t>
      </w:r>
      <w:proofErr w:type="spellStart"/>
      <w:r>
        <w:t>Ubíqua</w:t>
      </w:r>
      <w:proofErr w:type="spellEnd"/>
    </w:p>
    <w:p w14:paraId="110FFC96" w14:textId="0ABEE5D5" w:rsidR="00645A75" w:rsidRPr="002453B8" w:rsidRDefault="002453B8">
      <w:pPr>
        <w:pStyle w:val="Subtitle"/>
        <w:rPr>
          <w:lang w:val="pt-BR"/>
        </w:rPr>
      </w:pPr>
      <w:r w:rsidRPr="002453B8">
        <w:rPr>
          <w:lang w:val="pt-BR"/>
        </w:rPr>
        <w:t>Setembro de</w:t>
      </w:r>
      <w:r>
        <w:rPr>
          <w:lang w:val="pt-BR"/>
        </w:rPr>
        <w:t xml:space="preserve"> 2018</w:t>
      </w:r>
    </w:p>
    <w:p w14:paraId="2D59C37C" w14:textId="484496B9" w:rsidR="00645A75" w:rsidRDefault="002453B8">
      <w:pPr>
        <w:pStyle w:val="Heading1"/>
      </w:pPr>
      <w:proofErr w:type="spellStart"/>
      <w:r>
        <w:t>Equipe</w:t>
      </w:r>
      <w:proofErr w:type="spellEnd"/>
      <w:r>
        <w:t xml:space="preserve"> de </w:t>
      </w:r>
      <w:proofErr w:type="spellStart"/>
      <w:r>
        <w:t>desenvolvimento</w:t>
      </w:r>
      <w:proofErr w:type="spellEnd"/>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0532C21C" w14:textId="77777777" w:rsidTr="009D3D78">
        <w:trPr>
          <w:cnfStyle w:val="100000000000" w:firstRow="1" w:lastRow="0" w:firstColumn="0" w:lastColumn="0" w:oddVBand="0" w:evenVBand="0" w:oddHBand="0" w:evenHBand="0" w:firstRowFirstColumn="0" w:firstRowLastColumn="0" w:lastRowFirstColumn="0" w:lastRowLastColumn="0"/>
        </w:trPr>
        <w:tc>
          <w:tcPr>
            <w:tcW w:w="3412" w:type="dxa"/>
          </w:tcPr>
          <w:p w14:paraId="67AD4057" w14:textId="7654F9E5" w:rsidR="00645A75" w:rsidRDefault="002453B8">
            <w:r>
              <w:t>Nome</w:t>
            </w:r>
          </w:p>
        </w:tc>
        <w:sdt>
          <w:sdtPr>
            <w:alias w:val="Email:"/>
            <w:tag w:val="Email:"/>
            <w:id w:val="-1716189078"/>
            <w:placeholder>
              <w:docPart w:val="304BEB1EB4094CB2911CCC42F9011E6C"/>
            </w:placeholder>
            <w:temporary/>
            <w:showingPlcHdr/>
            <w15:appearance w15:val="hidden"/>
          </w:sdtPr>
          <w:sdtEndPr/>
          <w:sdtContent>
            <w:tc>
              <w:tcPr>
                <w:tcW w:w="3401" w:type="dxa"/>
              </w:tcPr>
              <w:p w14:paraId="7C8A30B4" w14:textId="77777777" w:rsidR="00645A75" w:rsidRDefault="0059569D">
                <w:r>
                  <w:t>Email</w:t>
                </w:r>
              </w:p>
            </w:tc>
          </w:sdtContent>
        </w:sdt>
        <w:tc>
          <w:tcPr>
            <w:tcW w:w="3411" w:type="dxa"/>
          </w:tcPr>
          <w:p w14:paraId="5C7B6732" w14:textId="7715E20E" w:rsidR="00645A75" w:rsidRDefault="00645A75"/>
        </w:tc>
      </w:tr>
      <w:tr w:rsidR="002453B8" w14:paraId="35C3867D" w14:textId="77777777" w:rsidTr="009D3D78">
        <w:tc>
          <w:tcPr>
            <w:tcW w:w="3412" w:type="dxa"/>
          </w:tcPr>
          <w:p w14:paraId="416610CF" w14:textId="0EF7490E" w:rsidR="002453B8" w:rsidRPr="00456236" w:rsidRDefault="00456236" w:rsidP="002453B8">
            <w:pPr>
              <w:rPr>
                <w:b/>
              </w:rPr>
            </w:pPr>
            <w:r w:rsidRPr="00456236">
              <w:rPr>
                <w:rStyle w:val="Strong"/>
                <w:b w:val="0"/>
              </w:rPr>
              <w:t>Bruno Alonso</w:t>
            </w:r>
          </w:p>
        </w:tc>
        <w:tc>
          <w:tcPr>
            <w:tcW w:w="3401" w:type="dxa"/>
          </w:tcPr>
          <w:p w14:paraId="039FA4ED" w14:textId="6992D616" w:rsidR="002453B8" w:rsidRDefault="00456236" w:rsidP="002453B8">
            <w:r w:rsidRPr="00456236">
              <w:t>brunoalonso@gmail.com</w:t>
            </w:r>
          </w:p>
        </w:tc>
        <w:tc>
          <w:tcPr>
            <w:tcW w:w="3411" w:type="dxa"/>
          </w:tcPr>
          <w:p w14:paraId="1E86D5C4" w14:textId="77777777" w:rsidR="002453B8" w:rsidRDefault="002453B8" w:rsidP="002453B8"/>
        </w:tc>
      </w:tr>
      <w:tr w:rsidR="002453B8" w:rsidRPr="00456236" w14:paraId="6109E860" w14:textId="77777777" w:rsidTr="009D3D78">
        <w:tc>
          <w:tcPr>
            <w:tcW w:w="3412" w:type="dxa"/>
          </w:tcPr>
          <w:p w14:paraId="44E3EB5F" w14:textId="3F34FAC1" w:rsidR="002453B8" w:rsidRPr="00456236" w:rsidRDefault="00456236" w:rsidP="002453B8">
            <w:pPr>
              <w:rPr>
                <w:lang w:val="pt-BR"/>
              </w:rPr>
            </w:pPr>
            <w:r w:rsidRPr="00456236">
              <w:rPr>
                <w:lang w:val="pt-BR"/>
              </w:rPr>
              <w:t>Paulo Cesar</w:t>
            </w:r>
          </w:p>
        </w:tc>
        <w:tc>
          <w:tcPr>
            <w:tcW w:w="3401" w:type="dxa"/>
          </w:tcPr>
          <w:p w14:paraId="76C96E9B" w14:textId="6E84896A" w:rsidR="002453B8" w:rsidRPr="00456236" w:rsidRDefault="00456236" w:rsidP="002453B8">
            <w:pPr>
              <w:rPr>
                <w:lang w:val="pt-BR"/>
              </w:rPr>
            </w:pPr>
            <w:r w:rsidRPr="00456236">
              <w:rPr>
                <w:lang w:val="pt-BR"/>
              </w:rPr>
              <w:t>raseckefa@gmail.com</w:t>
            </w:r>
          </w:p>
        </w:tc>
        <w:tc>
          <w:tcPr>
            <w:tcW w:w="3411" w:type="dxa"/>
          </w:tcPr>
          <w:p w14:paraId="28A51B02" w14:textId="77777777" w:rsidR="002453B8" w:rsidRPr="00456236" w:rsidRDefault="002453B8" w:rsidP="002453B8">
            <w:pPr>
              <w:rPr>
                <w:lang w:val="pt-BR"/>
              </w:rPr>
            </w:pPr>
          </w:p>
        </w:tc>
      </w:tr>
      <w:tr w:rsidR="002453B8" w:rsidRPr="00456236" w14:paraId="378898E0" w14:textId="77777777" w:rsidTr="009D3D78">
        <w:tc>
          <w:tcPr>
            <w:tcW w:w="3412" w:type="dxa"/>
          </w:tcPr>
          <w:p w14:paraId="5F4F1022" w14:textId="5684335C" w:rsidR="002453B8" w:rsidRPr="00456236" w:rsidRDefault="00456236" w:rsidP="002453B8">
            <w:pPr>
              <w:rPr>
                <w:lang w:val="pt-BR"/>
              </w:rPr>
            </w:pPr>
            <w:r w:rsidRPr="00456236">
              <w:rPr>
                <w:lang w:val="pt-BR"/>
              </w:rPr>
              <w:t>Raphael Trocado</w:t>
            </w:r>
          </w:p>
        </w:tc>
        <w:tc>
          <w:tcPr>
            <w:tcW w:w="3401" w:type="dxa"/>
          </w:tcPr>
          <w:p w14:paraId="772AC8C8" w14:textId="28B3404B" w:rsidR="002453B8" w:rsidRPr="00456236" w:rsidRDefault="00456236" w:rsidP="002453B8">
            <w:pPr>
              <w:rPr>
                <w:lang w:val="pt-BR"/>
              </w:rPr>
            </w:pPr>
            <w:r w:rsidRPr="00456236">
              <w:rPr>
                <w:lang w:val="pt-BR"/>
              </w:rPr>
              <w:t>trocado86@gmail.com</w:t>
            </w:r>
          </w:p>
        </w:tc>
        <w:tc>
          <w:tcPr>
            <w:tcW w:w="3411" w:type="dxa"/>
          </w:tcPr>
          <w:p w14:paraId="3F659818" w14:textId="77777777" w:rsidR="002453B8" w:rsidRPr="00456236" w:rsidRDefault="002453B8" w:rsidP="002453B8">
            <w:pPr>
              <w:rPr>
                <w:lang w:val="pt-BR"/>
              </w:rPr>
            </w:pPr>
          </w:p>
        </w:tc>
      </w:tr>
      <w:tr w:rsidR="002453B8" w14:paraId="7450D115" w14:textId="77777777" w:rsidTr="009D3D78">
        <w:tc>
          <w:tcPr>
            <w:tcW w:w="3412" w:type="dxa"/>
          </w:tcPr>
          <w:p w14:paraId="074D5097" w14:textId="5FB8E93C" w:rsidR="002453B8" w:rsidRPr="00456236" w:rsidRDefault="002453B8" w:rsidP="002453B8">
            <w:pPr>
              <w:pStyle w:val="NoSpacing"/>
              <w:rPr>
                <w:b/>
              </w:rPr>
            </w:pPr>
            <w:r w:rsidRPr="00456236">
              <w:rPr>
                <w:rStyle w:val="Strong"/>
                <w:b w:val="0"/>
              </w:rPr>
              <w:t>Rodrigo Lessa</w:t>
            </w:r>
          </w:p>
        </w:tc>
        <w:tc>
          <w:tcPr>
            <w:tcW w:w="3401" w:type="dxa"/>
          </w:tcPr>
          <w:p w14:paraId="59D4D875" w14:textId="77777777" w:rsidR="002453B8" w:rsidRDefault="002453B8" w:rsidP="002453B8">
            <w:pPr>
              <w:pStyle w:val="NoSpacing"/>
            </w:pPr>
            <w:r>
              <w:t>rodrigolsr@gmail.com</w:t>
            </w:r>
          </w:p>
          <w:p w14:paraId="3C196EF9" w14:textId="71B22225" w:rsidR="002453B8" w:rsidRDefault="002453B8" w:rsidP="002453B8">
            <w:pPr>
              <w:pStyle w:val="NoSpacing"/>
            </w:pPr>
          </w:p>
        </w:tc>
        <w:tc>
          <w:tcPr>
            <w:tcW w:w="3411" w:type="dxa"/>
          </w:tcPr>
          <w:p w14:paraId="36C31030" w14:textId="19D1B78A" w:rsidR="002453B8" w:rsidRDefault="002453B8" w:rsidP="002453B8">
            <w:pPr>
              <w:pStyle w:val="NoSpacing"/>
            </w:pPr>
          </w:p>
        </w:tc>
      </w:tr>
    </w:tbl>
    <w:p w14:paraId="5B72160D" w14:textId="0113E63E" w:rsidR="00645A75" w:rsidRDefault="00F61B7E">
      <w:pPr>
        <w:pStyle w:val="Heading1"/>
      </w:pPr>
      <w:proofErr w:type="spellStart"/>
      <w:r>
        <w:t>Projeto</w:t>
      </w:r>
      <w:proofErr w:type="spellEnd"/>
    </w:p>
    <w:p w14:paraId="42C4E1A4" w14:textId="1B7552C8" w:rsidR="00645A75" w:rsidRDefault="00F61B7E">
      <w:pPr>
        <w:pStyle w:val="Heading2"/>
      </w:pPr>
      <w:proofErr w:type="spellStart"/>
      <w:r>
        <w:t>Descrição</w:t>
      </w:r>
      <w:proofErr w:type="spellEnd"/>
    </w:p>
    <w:p w14:paraId="16112028" w14:textId="77777777" w:rsidR="00645A75" w:rsidRDefault="00CB19F7">
      <w:sdt>
        <w:sdtPr>
          <w:alias w:val="Enter description:"/>
          <w:tag w:val="Enter description:"/>
          <w:id w:val="-966115466"/>
          <w:placeholder>
            <w:docPart w:val="A4EA078FC483438F86AE9F5EFE7743A5"/>
          </w:placeholder>
          <w:temporary/>
          <w:showingPlcHdr/>
          <w15:appearance w15:val="hidden"/>
        </w:sdtPr>
        <w:sdtEndPr/>
        <w:sdtContent>
          <w:r w:rsidR="0059569D">
            <w:t xml:space="preserve">To replace any placeholder text (such as Course Name above), just </w:t>
          </w:r>
          <w:r w:rsidR="008D416A">
            <w:t>tap</w:t>
          </w:r>
          <w:r w:rsidR="0059569D">
            <w:t xml:space="preserve"> it and type.</w:t>
          </w:r>
        </w:sdtContent>
      </w:sdt>
    </w:p>
    <w:p w14:paraId="2A0B4E43" w14:textId="78AD2368" w:rsidR="00645A75" w:rsidRDefault="00F61B7E">
      <w:pPr>
        <w:pStyle w:val="Heading2"/>
      </w:pPr>
      <w:proofErr w:type="spellStart"/>
      <w:r>
        <w:t>Objetivo</w:t>
      </w:r>
      <w:proofErr w:type="spellEnd"/>
    </w:p>
    <w:p w14:paraId="0EC62EDE" w14:textId="77777777" w:rsidR="00645A75" w:rsidRDefault="00CB19F7">
      <w:sdt>
        <w:sdtPr>
          <w:alias w:val="Enter expectations and goals:"/>
          <w:tag w:val="Enter expectations and goals:"/>
          <w:id w:val="-99871189"/>
          <w:placeholder>
            <w:docPart w:val="A017D48F977E4DB283596D75B910B1AA"/>
          </w:placeholder>
          <w:temporary/>
          <w:showingPlcHdr/>
          <w15:appearance w15:val="hidden"/>
        </w:sdtPr>
        <w:sdtEndPr/>
        <w:sdtContent>
          <w:r w:rsidR="008D416A">
            <w:t xml:space="preserve">You might love the look of this clean, professional syllabus as much as we do. But it’s also easy to get exactly the look you want. </w:t>
          </w:r>
        </w:sdtContent>
      </w:sdt>
      <w:sdt>
        <w:sdtPr>
          <w:alias w:val="Enter expectations and goals:"/>
          <w:tag w:val="Enter expectations and goals:"/>
          <w:id w:val="-1689208753"/>
          <w:placeholder>
            <w:docPart w:val="37367A0DF51D4B0CB6274079A26DAFA9"/>
          </w:placeholder>
          <w:temporary/>
          <w:showingPlcHdr/>
          <w15:appearance w15:val="hidden"/>
        </w:sdtPr>
        <w:sdtEndPr/>
        <w:sdtContent>
          <w:r w:rsidR="008D416A">
            <w:t xml:space="preserve">On the Design tab of the ribbon, check out the Themes, Colors, and Fonts galleries to preview options right in your document and then </w:t>
          </w:r>
          <w:r w:rsidR="009E337C">
            <w:t>select one to</w:t>
          </w:r>
          <w:r w:rsidR="008D416A">
            <w:t xml:space="preserve"> apply you like.</w:t>
          </w:r>
        </w:sdtContent>
      </w:sdt>
    </w:p>
    <w:p w14:paraId="0B35BB81" w14:textId="0BF4A21F" w:rsidR="00645A75" w:rsidRDefault="00F61B7E">
      <w:pPr>
        <w:pStyle w:val="Heading2"/>
      </w:pPr>
      <w:r>
        <w:t>Material</w:t>
      </w:r>
    </w:p>
    <w:p w14:paraId="2766FFE2" w14:textId="687FE43D" w:rsidR="00645A75" w:rsidRPr="00D22F81" w:rsidRDefault="00D22F81">
      <w:pPr>
        <w:rPr>
          <w:lang w:val="pt-BR"/>
        </w:rPr>
      </w:pPr>
      <w:r w:rsidRPr="00D22F81">
        <w:rPr>
          <w:lang w:val="pt-BR"/>
        </w:rPr>
        <w:t>Microcontrolador, e sensores compatíveis</w:t>
      </w:r>
      <w:r>
        <w:rPr>
          <w:lang w:val="pt-BR"/>
        </w:rPr>
        <w:t xml:space="preserve"> com Arduino</w:t>
      </w:r>
      <w:r w:rsidRPr="00D22F81">
        <w:rPr>
          <w:lang w:val="pt-BR"/>
        </w:rPr>
        <w:t>.</w:t>
      </w:r>
    </w:p>
    <w:p w14:paraId="6464BB48" w14:textId="7E2A2C5B" w:rsidR="00E575EB" w:rsidRDefault="00E575EB" w:rsidP="008D416A">
      <w:pPr>
        <w:pStyle w:val="ListBullet"/>
      </w:pPr>
      <w:proofErr w:type="spellStart"/>
      <w:r>
        <w:t>Microcontrolador</w:t>
      </w:r>
      <w:proofErr w:type="spellEnd"/>
      <w:r>
        <w:t xml:space="preserve"> Arduino Uno</w:t>
      </w:r>
    </w:p>
    <w:p w14:paraId="32F4AAF3" w14:textId="4A39491C" w:rsidR="00E575EB" w:rsidRDefault="00E575EB" w:rsidP="008D416A">
      <w:pPr>
        <w:pStyle w:val="ListBullet"/>
      </w:pPr>
      <w:r>
        <w:t xml:space="preserve">Tiny </w:t>
      </w:r>
      <w:proofErr w:type="spellStart"/>
      <w:r>
        <w:t>BreadBoard</w:t>
      </w:r>
      <w:proofErr w:type="spellEnd"/>
    </w:p>
    <w:p w14:paraId="35734789" w14:textId="25F28854" w:rsidR="00645A75" w:rsidRDefault="00066A46" w:rsidP="008D416A">
      <w:pPr>
        <w:pStyle w:val="ListBullet"/>
      </w:pPr>
      <w:r>
        <w:t>Resistor 10k</w:t>
      </w:r>
      <w:r w:rsidR="0018229B">
        <w:t>Ω</w:t>
      </w:r>
      <w:bookmarkStart w:id="0" w:name="_GoBack"/>
      <w:bookmarkEnd w:id="0"/>
    </w:p>
    <w:p w14:paraId="77127149" w14:textId="7F45704F" w:rsidR="00E575EB" w:rsidRDefault="00E575EB" w:rsidP="008D416A">
      <w:pPr>
        <w:pStyle w:val="ListBullet"/>
      </w:pPr>
      <w:r>
        <w:t>Resistor 330Ω</w:t>
      </w:r>
    </w:p>
    <w:p w14:paraId="228C22B8" w14:textId="12B6956F" w:rsidR="008D416A" w:rsidRDefault="00E575EB" w:rsidP="008D416A">
      <w:pPr>
        <w:pStyle w:val="ListBullet"/>
      </w:pPr>
      <w:r>
        <w:t xml:space="preserve">LED </w:t>
      </w:r>
      <w:proofErr w:type="spellStart"/>
      <w:r>
        <w:t>amarelo</w:t>
      </w:r>
      <w:proofErr w:type="spellEnd"/>
    </w:p>
    <w:p w14:paraId="018F8A23" w14:textId="3AA77B08" w:rsidR="00E575EB" w:rsidRDefault="00E575EB" w:rsidP="008D416A">
      <w:pPr>
        <w:pStyle w:val="ListBullet"/>
      </w:pPr>
      <w:r>
        <w:t>Sensor LDR</w:t>
      </w:r>
    </w:p>
    <w:p w14:paraId="751CBF69" w14:textId="77777777" w:rsidR="00645A75" w:rsidRDefault="00CB19F7">
      <w:pPr>
        <w:pStyle w:val="Heading2"/>
      </w:pPr>
      <w:sdt>
        <w:sdtPr>
          <w:alias w:val="Optional materials:"/>
          <w:tag w:val="Optional materials:"/>
          <w:id w:val="1067765480"/>
          <w:placeholder>
            <w:docPart w:val="50850285F9444B0B8A46593F7CEFE46E"/>
          </w:placeholder>
          <w:temporary/>
          <w:showingPlcHdr/>
          <w15:appearance w15:val="hidden"/>
        </w:sdtPr>
        <w:sdtEndPr/>
        <w:sdtContent>
          <w:r w:rsidR="008D416A">
            <w:t>Optional Materials</w:t>
          </w:r>
        </w:sdtContent>
      </w:sdt>
    </w:p>
    <w:p w14:paraId="6AE825CA" w14:textId="77777777" w:rsidR="00645A75" w:rsidRDefault="00CB19F7">
      <w:sdt>
        <w:sdtPr>
          <w:alias w:val="Enter optional material information 1:"/>
          <w:tag w:val="Enter optional material information 1:"/>
          <w:id w:val="-1153989791"/>
          <w:placeholder>
            <w:docPart w:val="C75906874F854E66B9843B51FC18A73E"/>
          </w:placeholder>
          <w:temporary/>
          <w:showingPlcHdr/>
          <w15:appearance w15:val="hidden"/>
        </w:sdtPr>
        <w:sdtEndPr/>
        <w:sdtContent>
          <w:r w:rsidR="008D416A">
            <w:t xml:space="preserve">Want to add more tables to your document that look like the Course Schedule and Exam Schedule tables that follow? Nothing could be easier. On the Insert tab, just select Table to add a new table. </w:t>
          </w:r>
        </w:sdtContent>
      </w:sdt>
      <w:sdt>
        <w:sdtPr>
          <w:alias w:val="Enter optional material information 2:"/>
          <w:tag w:val="Enter optional material information 2:"/>
          <w:id w:val="93680010"/>
          <w:placeholder>
            <w:docPart w:val="52D40085D33046B1B3C3443538D8D7DD"/>
          </w:placeholder>
          <w:temporary/>
          <w:showingPlcHdr/>
          <w15:appearance w15:val="hidden"/>
        </w:sdtPr>
        <w:sdtEndPr/>
        <w:sdtContent>
          <w:r w:rsidR="008D416A">
            <w:t>New tables you create in this template are automatically formatted to match.</w:t>
          </w:r>
        </w:sdtContent>
      </w:sdt>
    </w:p>
    <w:p w14:paraId="66FE9FF4" w14:textId="77777777" w:rsidR="00645A75" w:rsidRDefault="00CB19F7">
      <w:pPr>
        <w:pStyle w:val="Heading2"/>
      </w:pPr>
      <w:sdt>
        <w:sdtPr>
          <w:alias w:val="Required text:"/>
          <w:tag w:val="Required text:"/>
          <w:id w:val="-1016695628"/>
          <w:placeholder>
            <w:docPart w:val="38AF0A636EB64D339339C751EB213CBB"/>
          </w:placeholder>
          <w:temporary/>
          <w:showingPlcHdr/>
          <w15:appearance w15:val="hidden"/>
        </w:sdtPr>
        <w:sdtEndPr/>
        <w:sdtContent>
          <w:r w:rsidR="008D416A">
            <w:t xml:space="preserve">Required Text </w:t>
          </w:r>
        </w:sdtContent>
      </w:sdt>
    </w:p>
    <w:p w14:paraId="514B514B" w14:textId="77777777" w:rsidR="00645A75" w:rsidRDefault="00CB19F7">
      <w:sdt>
        <w:sdtPr>
          <w:rPr>
            <w:rStyle w:val="Strong"/>
          </w:rPr>
          <w:alias w:val="Enter item name 1:"/>
          <w:tag w:val="Enter item name 1:"/>
          <w:id w:val="-1721434516"/>
          <w:placeholder>
            <w:docPart w:val="CA5A7E458BAB4E82A45FC096A8354636"/>
          </w:placeholder>
          <w:temporary/>
          <w:showingPlcHdr/>
          <w15:appearance w15:val="hidden"/>
          <w:text/>
        </w:sdtPr>
        <w:sdtEndPr>
          <w:rPr>
            <w:rStyle w:val="DefaultParagraphFont"/>
            <w:b w:val="0"/>
            <w:bCs w:val="0"/>
            <w:color w:val="404040" w:themeColor="text1" w:themeTint="BF"/>
          </w:rPr>
        </w:sdtEndPr>
        <w:sdtContent>
          <w:r w:rsidR="00C70C09">
            <w:rPr>
              <w:rStyle w:val="Strong"/>
            </w:rPr>
            <w:t>Item Name</w:t>
          </w:r>
          <w:r w:rsidR="00B55513">
            <w:rPr>
              <w:rStyle w:val="Strong"/>
            </w:rPr>
            <w:t xml:space="preserve"> 1</w:t>
          </w:r>
        </w:sdtContent>
      </w:sdt>
      <w:r w:rsidR="00C70C09">
        <w:t> </w:t>
      </w:r>
      <w:sdt>
        <w:sdtPr>
          <w:alias w:val="Enter media type:"/>
          <w:tag w:val="Enter media type:"/>
          <w:id w:val="-2028853574"/>
          <w:placeholder>
            <w:docPart w:val="6ADE6DFCA44E4396BD966C120CD95942"/>
          </w:placeholder>
          <w:temporary/>
          <w:showingPlcHdr/>
          <w15:appearance w15:val="hidden"/>
          <w:text/>
        </w:sdtPr>
        <w:sdtEndPr/>
        <w:sdtContent>
          <w:r w:rsidR="00C70C09">
            <w:t>Media Type</w:t>
          </w:r>
        </w:sdtContent>
      </w:sdt>
      <w:r w:rsidR="00C70C09">
        <w:t xml:space="preserve">, </w:t>
      </w:r>
      <w:sdt>
        <w:sdtPr>
          <w:alias w:val="Enter author name:"/>
          <w:tag w:val="Enter author name:"/>
          <w:id w:val="885530846"/>
          <w:placeholder>
            <w:docPart w:val="EAD8812F550A41F28EF3054E943DAD6A"/>
          </w:placeholder>
          <w:temporary/>
          <w:showingPlcHdr/>
          <w15:appearance w15:val="hidden"/>
          <w:text/>
        </w:sdtPr>
        <w:sdtEndPr/>
        <w:sdtContent>
          <w:r w:rsidR="00C70C09">
            <w:t>Author Name</w:t>
          </w:r>
        </w:sdtContent>
      </w:sdt>
    </w:p>
    <w:p w14:paraId="517A9B89" w14:textId="77777777" w:rsidR="00645A75" w:rsidRDefault="00CB19F7">
      <w:sdt>
        <w:sdtPr>
          <w:alias w:val="Enter item name 2:"/>
          <w:tag w:val="Enter item name 2:"/>
          <w:id w:val="227350136"/>
          <w:placeholder>
            <w:docPart w:val="7C14C78A06534F749E65BFE1137D49EC"/>
          </w:placeholder>
          <w:temporary/>
          <w:showingPlcHdr/>
          <w15:appearance w15:val="hidden"/>
        </w:sdtPr>
        <w:sdtEndPr/>
        <w:sdtContent>
          <w:r w:rsidR="001A148C" w:rsidRPr="001A148C">
            <w:rPr>
              <w:rStyle w:val="Strong"/>
            </w:rPr>
            <w:t>Item Name 2</w:t>
          </w:r>
        </w:sdtContent>
      </w:sdt>
      <w:r w:rsidR="00C70C09">
        <w:t> </w:t>
      </w:r>
      <w:sdt>
        <w:sdtPr>
          <w:alias w:val="Enter media type:"/>
          <w:tag w:val="Enter media type:"/>
          <w:id w:val="844358682"/>
          <w:placeholder>
            <w:docPart w:val="6ADE6DFCA44E4396BD966C120CD95942"/>
          </w:placeholder>
          <w:temporary/>
          <w:showingPlcHdr/>
          <w15:appearance w15:val="hidden"/>
          <w:text/>
        </w:sdtPr>
        <w:sdtEndPr/>
        <w:sdtContent>
          <w:r w:rsidR="00763449">
            <w:t>Media Type</w:t>
          </w:r>
        </w:sdtContent>
      </w:sdt>
      <w:r w:rsidR="00C70C09">
        <w:t xml:space="preserve">, </w:t>
      </w:r>
      <w:sdt>
        <w:sdtPr>
          <w:alias w:val="Enter author name:"/>
          <w:tag w:val="Enter author name:"/>
          <w:id w:val="763265144"/>
          <w:placeholder>
            <w:docPart w:val="EAD8812F550A41F28EF3054E943DAD6A"/>
          </w:placeholder>
          <w:temporary/>
          <w:showingPlcHdr/>
          <w15:appearance w15:val="hidden"/>
          <w:text/>
        </w:sdtPr>
        <w:sdtEndPr/>
        <w:sdtContent>
          <w:r w:rsidR="00763449">
            <w:t>Author Name</w:t>
          </w:r>
        </w:sdtContent>
      </w:sdt>
    </w:p>
    <w:p w14:paraId="38296F0C" w14:textId="77777777" w:rsidR="00645A75" w:rsidRDefault="00CB19F7">
      <w:pPr>
        <w:pStyle w:val="Heading1"/>
      </w:pPr>
      <w:sdt>
        <w:sdtPr>
          <w:alias w:val="Additional information and resources:"/>
          <w:tag w:val="Additional information and resources:"/>
          <w:id w:val="-366066199"/>
          <w:placeholder>
            <w:docPart w:val="DFD0A64B3C404F229817AF8E5C2B1FE6"/>
          </w:placeholder>
          <w:temporary/>
          <w:showingPlcHdr/>
          <w15:appearance w15:val="hidden"/>
        </w:sdtPr>
        <w:sdtEndPr/>
        <w:sdtContent>
          <w:r w:rsidR="007E0C3F">
            <w:t>Additional Information and Resources</w:t>
          </w:r>
        </w:sdtContent>
      </w:sdt>
    </w:p>
    <w:sdt>
      <w:sdtPr>
        <w:alias w:val="Enter subheading:"/>
        <w:tag w:val="Enter subheading:"/>
        <w:id w:val="-1502118422"/>
        <w:placeholder>
          <w:docPart w:val="3B28CA493E614855BA247401C2F5F831"/>
        </w:placeholder>
        <w:temporary/>
        <w:showingPlcHdr/>
        <w15:appearance w15:val="hidden"/>
        <w:text/>
      </w:sdtPr>
      <w:sdtEndPr/>
      <w:sdtContent>
        <w:p w14:paraId="2895E019" w14:textId="77777777" w:rsidR="00645A75" w:rsidRDefault="00C70C09">
          <w:pPr>
            <w:pStyle w:val="Heading2"/>
          </w:pPr>
          <w:r>
            <w:t>Add a Subheading</w:t>
          </w:r>
        </w:p>
      </w:sdtContent>
    </w:sdt>
    <w:p w14:paraId="18C2F687" w14:textId="77777777" w:rsidR="00544E8A" w:rsidRDefault="00CB19F7">
      <w:sdt>
        <w:sdtPr>
          <w:alias w:val="Enter description:"/>
          <w:tag w:val="Enter description:"/>
          <w:id w:val="1259251453"/>
          <w:placeholder>
            <w:docPart w:val="B13E6B5D0BAB4B4ABA2EF9D3487B5079"/>
          </w:placeholder>
          <w:temporary/>
          <w:showingPlcHdr/>
          <w15:appearance w15:val="hidden"/>
        </w:sdtPr>
        <w:sdtEndPr/>
        <w:sdtContent>
          <w:r w:rsidR="00763449">
            <w:t>A</w:t>
          </w:r>
          <w:r w:rsidR="00C70C09">
            <w:t>dd text.</w:t>
          </w:r>
        </w:sdtContent>
      </w:sdt>
    </w:p>
    <w:sectPr w:rsidR="00544E8A" w:rsidSect="003E2D26">
      <w:footerReference w:type="default" r:id="rId7"/>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10460" w14:textId="77777777" w:rsidR="00CB19F7" w:rsidRDefault="00CB19F7">
      <w:pPr>
        <w:spacing w:after="0"/>
      </w:pPr>
      <w:r>
        <w:separator/>
      </w:r>
    </w:p>
  </w:endnote>
  <w:endnote w:type="continuationSeparator" w:id="0">
    <w:p w14:paraId="578F8F84" w14:textId="77777777" w:rsidR="00CB19F7" w:rsidRDefault="00CB19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5389"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C8A09" w14:textId="77777777" w:rsidR="00CB19F7" w:rsidRDefault="00CB19F7">
      <w:pPr>
        <w:spacing w:after="0"/>
      </w:pPr>
      <w:r>
        <w:separator/>
      </w:r>
    </w:p>
  </w:footnote>
  <w:footnote w:type="continuationSeparator" w:id="0">
    <w:p w14:paraId="62E090ED" w14:textId="77777777" w:rsidR="00CB19F7" w:rsidRDefault="00CB19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B8"/>
    <w:rsid w:val="00066A46"/>
    <w:rsid w:val="0018229B"/>
    <w:rsid w:val="001A148C"/>
    <w:rsid w:val="001C1A07"/>
    <w:rsid w:val="001E1E51"/>
    <w:rsid w:val="00216B82"/>
    <w:rsid w:val="0024197D"/>
    <w:rsid w:val="002453B8"/>
    <w:rsid w:val="00290CC6"/>
    <w:rsid w:val="002F30E3"/>
    <w:rsid w:val="003858A9"/>
    <w:rsid w:val="003B0391"/>
    <w:rsid w:val="003E2D26"/>
    <w:rsid w:val="00456236"/>
    <w:rsid w:val="0047050B"/>
    <w:rsid w:val="004B3A36"/>
    <w:rsid w:val="00540212"/>
    <w:rsid w:val="00544E8A"/>
    <w:rsid w:val="0059569D"/>
    <w:rsid w:val="00645A75"/>
    <w:rsid w:val="006F7190"/>
    <w:rsid w:val="00763449"/>
    <w:rsid w:val="007824E9"/>
    <w:rsid w:val="007E0C3F"/>
    <w:rsid w:val="00855DE9"/>
    <w:rsid w:val="00865AAC"/>
    <w:rsid w:val="00883B4C"/>
    <w:rsid w:val="00897313"/>
    <w:rsid w:val="00897784"/>
    <w:rsid w:val="008D416A"/>
    <w:rsid w:val="009550F6"/>
    <w:rsid w:val="009D1E5C"/>
    <w:rsid w:val="009D3D78"/>
    <w:rsid w:val="009E337C"/>
    <w:rsid w:val="00A66C39"/>
    <w:rsid w:val="00A67D06"/>
    <w:rsid w:val="00B15429"/>
    <w:rsid w:val="00B4621A"/>
    <w:rsid w:val="00B55513"/>
    <w:rsid w:val="00B766DC"/>
    <w:rsid w:val="00B96BA5"/>
    <w:rsid w:val="00BA5A96"/>
    <w:rsid w:val="00C70C09"/>
    <w:rsid w:val="00CA7742"/>
    <w:rsid w:val="00CB19F7"/>
    <w:rsid w:val="00D22F81"/>
    <w:rsid w:val="00E575EB"/>
    <w:rsid w:val="00F61B7E"/>
    <w:rsid w:val="00F649AF"/>
    <w:rsid w:val="00FB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03EF1"/>
  <w15:chartTrackingRefBased/>
  <w15:docId w15:val="{33E24026-8991-4ABE-B4E2-767067FE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olsr\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4BEB1EB4094CB2911CCC42F9011E6C"/>
        <w:category>
          <w:name w:val="General"/>
          <w:gallery w:val="placeholder"/>
        </w:category>
        <w:types>
          <w:type w:val="bbPlcHdr"/>
        </w:types>
        <w:behaviors>
          <w:behavior w:val="content"/>
        </w:behaviors>
        <w:guid w:val="{BF7332EE-BE17-41D3-9B07-01998020C188}"/>
      </w:docPartPr>
      <w:docPartBody>
        <w:p w:rsidR="00000000" w:rsidRDefault="00813F40">
          <w:pPr>
            <w:pStyle w:val="304BEB1EB4094CB2911CCC42F9011E6C"/>
          </w:pPr>
          <w:r>
            <w:t>Email</w:t>
          </w:r>
        </w:p>
      </w:docPartBody>
    </w:docPart>
    <w:docPart>
      <w:docPartPr>
        <w:name w:val="A4EA078FC483438F86AE9F5EFE7743A5"/>
        <w:category>
          <w:name w:val="General"/>
          <w:gallery w:val="placeholder"/>
        </w:category>
        <w:types>
          <w:type w:val="bbPlcHdr"/>
        </w:types>
        <w:behaviors>
          <w:behavior w:val="content"/>
        </w:behaviors>
        <w:guid w:val="{294535C6-125F-4082-AA9D-E7DAFFF48AB7}"/>
      </w:docPartPr>
      <w:docPartBody>
        <w:p w:rsidR="00000000" w:rsidRDefault="00813F40">
          <w:pPr>
            <w:pStyle w:val="A4EA078FC483438F86AE9F5EFE7743A5"/>
          </w:pPr>
          <w:r>
            <w:t>To replace any placeholder text (such as Course Name above), just tap it and type.</w:t>
          </w:r>
        </w:p>
      </w:docPartBody>
    </w:docPart>
    <w:docPart>
      <w:docPartPr>
        <w:name w:val="A017D48F977E4DB283596D75B910B1AA"/>
        <w:category>
          <w:name w:val="General"/>
          <w:gallery w:val="placeholder"/>
        </w:category>
        <w:types>
          <w:type w:val="bbPlcHdr"/>
        </w:types>
        <w:behaviors>
          <w:behavior w:val="content"/>
        </w:behaviors>
        <w:guid w:val="{A181132A-7E2E-472D-9573-1575955D58E3}"/>
      </w:docPartPr>
      <w:docPartBody>
        <w:p w:rsidR="00000000" w:rsidRDefault="00813F40">
          <w:pPr>
            <w:pStyle w:val="A017D48F977E4DB283596D75B910B1AA"/>
          </w:pPr>
          <w:r>
            <w:t xml:space="preserve">You might love the look of this clean, professional syllabus as much as we do. But it’s also easy to get exactly the look you want. </w:t>
          </w:r>
        </w:p>
      </w:docPartBody>
    </w:docPart>
    <w:docPart>
      <w:docPartPr>
        <w:name w:val="37367A0DF51D4B0CB6274079A26DAFA9"/>
        <w:category>
          <w:name w:val="General"/>
          <w:gallery w:val="placeholder"/>
        </w:category>
        <w:types>
          <w:type w:val="bbPlcHdr"/>
        </w:types>
        <w:behaviors>
          <w:behavior w:val="content"/>
        </w:behaviors>
        <w:guid w:val="{F1BBE05F-F83D-4C42-98C0-EEA04802756C}"/>
      </w:docPartPr>
      <w:docPartBody>
        <w:p w:rsidR="00000000" w:rsidRDefault="00813F40">
          <w:pPr>
            <w:pStyle w:val="37367A0DF51D4B0CB6274079A26DAFA9"/>
          </w:pPr>
          <w:r>
            <w:t>On th</w:t>
          </w:r>
          <w:r>
            <w:t>e Design tab of the ribbon, check out the Themes, Colors, and Fonts galleries to preview options right in your document and then select one to apply you like.</w:t>
          </w:r>
        </w:p>
      </w:docPartBody>
    </w:docPart>
    <w:docPart>
      <w:docPartPr>
        <w:name w:val="50850285F9444B0B8A46593F7CEFE46E"/>
        <w:category>
          <w:name w:val="General"/>
          <w:gallery w:val="placeholder"/>
        </w:category>
        <w:types>
          <w:type w:val="bbPlcHdr"/>
        </w:types>
        <w:behaviors>
          <w:behavior w:val="content"/>
        </w:behaviors>
        <w:guid w:val="{8AD27AAC-2DDC-4683-80A4-0511B446E414}"/>
      </w:docPartPr>
      <w:docPartBody>
        <w:p w:rsidR="00000000" w:rsidRDefault="00813F40">
          <w:pPr>
            <w:pStyle w:val="50850285F9444B0B8A46593F7CEFE46E"/>
          </w:pPr>
          <w:r>
            <w:t>Optional Materials</w:t>
          </w:r>
        </w:p>
      </w:docPartBody>
    </w:docPart>
    <w:docPart>
      <w:docPartPr>
        <w:name w:val="C75906874F854E66B9843B51FC18A73E"/>
        <w:category>
          <w:name w:val="General"/>
          <w:gallery w:val="placeholder"/>
        </w:category>
        <w:types>
          <w:type w:val="bbPlcHdr"/>
        </w:types>
        <w:behaviors>
          <w:behavior w:val="content"/>
        </w:behaviors>
        <w:guid w:val="{F1940F6A-1900-45F8-B47C-0CAB7621916D}"/>
      </w:docPartPr>
      <w:docPartBody>
        <w:p w:rsidR="00000000" w:rsidRDefault="00813F40">
          <w:pPr>
            <w:pStyle w:val="C75906874F854E66B9843B51FC18A73E"/>
          </w:pPr>
          <w:r>
            <w:t>Want to add more tables to your document that look like the Course Schedule and Exam Schedule tables that follow? Nothing could be easier. On the Insert tab, just se</w:t>
          </w:r>
          <w:r>
            <w:t xml:space="preserve">lect Table to add a new table. </w:t>
          </w:r>
        </w:p>
      </w:docPartBody>
    </w:docPart>
    <w:docPart>
      <w:docPartPr>
        <w:name w:val="52D40085D33046B1B3C3443538D8D7DD"/>
        <w:category>
          <w:name w:val="General"/>
          <w:gallery w:val="placeholder"/>
        </w:category>
        <w:types>
          <w:type w:val="bbPlcHdr"/>
        </w:types>
        <w:behaviors>
          <w:behavior w:val="content"/>
        </w:behaviors>
        <w:guid w:val="{E98F5D7F-659B-41C4-B764-9CF38CD804A2}"/>
      </w:docPartPr>
      <w:docPartBody>
        <w:p w:rsidR="00000000" w:rsidRDefault="00813F40">
          <w:pPr>
            <w:pStyle w:val="52D40085D33046B1B3C3443538D8D7DD"/>
          </w:pPr>
          <w:r>
            <w:t>New tables you create in this template are automatically formatted to match.</w:t>
          </w:r>
        </w:p>
      </w:docPartBody>
    </w:docPart>
    <w:docPart>
      <w:docPartPr>
        <w:name w:val="38AF0A636EB64D339339C751EB213CBB"/>
        <w:category>
          <w:name w:val="General"/>
          <w:gallery w:val="placeholder"/>
        </w:category>
        <w:types>
          <w:type w:val="bbPlcHdr"/>
        </w:types>
        <w:behaviors>
          <w:behavior w:val="content"/>
        </w:behaviors>
        <w:guid w:val="{D55F857F-4413-4779-ACD8-484A7EEE1C5C}"/>
      </w:docPartPr>
      <w:docPartBody>
        <w:p w:rsidR="00000000" w:rsidRDefault="00813F40">
          <w:pPr>
            <w:pStyle w:val="38AF0A636EB64D339339C751EB213CBB"/>
          </w:pPr>
          <w:r>
            <w:t xml:space="preserve">Required Text </w:t>
          </w:r>
        </w:p>
      </w:docPartBody>
    </w:docPart>
    <w:docPart>
      <w:docPartPr>
        <w:name w:val="CA5A7E458BAB4E82A45FC096A8354636"/>
        <w:category>
          <w:name w:val="General"/>
          <w:gallery w:val="placeholder"/>
        </w:category>
        <w:types>
          <w:type w:val="bbPlcHdr"/>
        </w:types>
        <w:behaviors>
          <w:behavior w:val="content"/>
        </w:behaviors>
        <w:guid w:val="{9EEA3D2B-AE54-4539-8E1E-655332575B2D}"/>
      </w:docPartPr>
      <w:docPartBody>
        <w:p w:rsidR="00000000" w:rsidRDefault="00813F40">
          <w:pPr>
            <w:pStyle w:val="CA5A7E458BAB4E82A45FC096A8354636"/>
          </w:pPr>
          <w:r>
            <w:rPr>
              <w:rStyle w:val="Strong"/>
            </w:rPr>
            <w:t>Item Name 1</w:t>
          </w:r>
        </w:p>
      </w:docPartBody>
    </w:docPart>
    <w:docPart>
      <w:docPartPr>
        <w:name w:val="6ADE6DFCA44E4396BD966C120CD95942"/>
        <w:category>
          <w:name w:val="General"/>
          <w:gallery w:val="placeholder"/>
        </w:category>
        <w:types>
          <w:type w:val="bbPlcHdr"/>
        </w:types>
        <w:behaviors>
          <w:behavior w:val="content"/>
        </w:behaviors>
        <w:guid w:val="{77A4F80A-8AD9-4A30-B151-DD94278DEFCD}"/>
      </w:docPartPr>
      <w:docPartBody>
        <w:p w:rsidR="00000000" w:rsidRDefault="00813F40">
          <w:pPr>
            <w:pStyle w:val="6ADE6DFCA44E4396BD966C120CD95942"/>
          </w:pPr>
          <w:r>
            <w:t>Media Type</w:t>
          </w:r>
        </w:p>
      </w:docPartBody>
    </w:docPart>
    <w:docPart>
      <w:docPartPr>
        <w:name w:val="EAD8812F550A41F28EF3054E943DAD6A"/>
        <w:category>
          <w:name w:val="General"/>
          <w:gallery w:val="placeholder"/>
        </w:category>
        <w:types>
          <w:type w:val="bbPlcHdr"/>
        </w:types>
        <w:behaviors>
          <w:behavior w:val="content"/>
        </w:behaviors>
        <w:guid w:val="{6A34C28A-1E1F-42BE-A362-7A5A953DE79B}"/>
      </w:docPartPr>
      <w:docPartBody>
        <w:p w:rsidR="00000000" w:rsidRDefault="00813F40">
          <w:pPr>
            <w:pStyle w:val="EAD8812F550A41F28EF3054E943DAD6A"/>
          </w:pPr>
          <w:r>
            <w:t>Author Name</w:t>
          </w:r>
        </w:p>
      </w:docPartBody>
    </w:docPart>
    <w:docPart>
      <w:docPartPr>
        <w:name w:val="7C14C78A06534F749E65BFE1137D49EC"/>
        <w:category>
          <w:name w:val="General"/>
          <w:gallery w:val="placeholder"/>
        </w:category>
        <w:types>
          <w:type w:val="bbPlcHdr"/>
        </w:types>
        <w:behaviors>
          <w:behavior w:val="content"/>
        </w:behaviors>
        <w:guid w:val="{6313B541-BFB7-475E-9024-F2542EB0EB3E}"/>
      </w:docPartPr>
      <w:docPartBody>
        <w:p w:rsidR="00000000" w:rsidRDefault="00813F40">
          <w:pPr>
            <w:pStyle w:val="7C14C78A06534F749E65BFE1137D49EC"/>
          </w:pPr>
          <w:r w:rsidRPr="001A148C">
            <w:rPr>
              <w:rStyle w:val="Strong"/>
            </w:rPr>
            <w:t>Item Name 2</w:t>
          </w:r>
        </w:p>
      </w:docPartBody>
    </w:docPart>
    <w:docPart>
      <w:docPartPr>
        <w:name w:val="DFD0A64B3C404F229817AF8E5C2B1FE6"/>
        <w:category>
          <w:name w:val="General"/>
          <w:gallery w:val="placeholder"/>
        </w:category>
        <w:types>
          <w:type w:val="bbPlcHdr"/>
        </w:types>
        <w:behaviors>
          <w:behavior w:val="content"/>
        </w:behaviors>
        <w:guid w:val="{43807450-5241-44C6-849C-880D1D392D72}"/>
      </w:docPartPr>
      <w:docPartBody>
        <w:p w:rsidR="00000000" w:rsidRDefault="00813F40">
          <w:pPr>
            <w:pStyle w:val="DFD0A64B3C404F229817AF8E5C2B1FE6"/>
          </w:pPr>
          <w:r>
            <w:t>Additional Information and</w:t>
          </w:r>
          <w:r>
            <w:t xml:space="preserve"> Resources</w:t>
          </w:r>
        </w:p>
      </w:docPartBody>
    </w:docPart>
    <w:docPart>
      <w:docPartPr>
        <w:name w:val="3B28CA493E614855BA247401C2F5F831"/>
        <w:category>
          <w:name w:val="General"/>
          <w:gallery w:val="placeholder"/>
        </w:category>
        <w:types>
          <w:type w:val="bbPlcHdr"/>
        </w:types>
        <w:behaviors>
          <w:behavior w:val="content"/>
        </w:behaviors>
        <w:guid w:val="{23286575-6EA7-4B9A-8299-5338FBBD1503}"/>
      </w:docPartPr>
      <w:docPartBody>
        <w:p w:rsidR="00000000" w:rsidRDefault="00813F40">
          <w:pPr>
            <w:pStyle w:val="3B28CA493E614855BA247401C2F5F831"/>
          </w:pPr>
          <w:r>
            <w:t>Add a Subheading</w:t>
          </w:r>
        </w:p>
      </w:docPartBody>
    </w:docPart>
    <w:docPart>
      <w:docPartPr>
        <w:name w:val="B13E6B5D0BAB4B4ABA2EF9D3487B5079"/>
        <w:category>
          <w:name w:val="General"/>
          <w:gallery w:val="placeholder"/>
        </w:category>
        <w:types>
          <w:type w:val="bbPlcHdr"/>
        </w:types>
        <w:behaviors>
          <w:behavior w:val="content"/>
        </w:behaviors>
        <w:guid w:val="{83F330E8-6CBF-4379-935A-C8518A2AAE91}"/>
      </w:docPartPr>
      <w:docPartBody>
        <w:p w:rsidR="00000000" w:rsidRDefault="00813F40">
          <w:pPr>
            <w:pStyle w:val="B13E6B5D0BAB4B4ABA2EF9D3487B5079"/>
          </w:pPr>
          <w:r>
            <w:t>Add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40"/>
    <w:rsid w:val="00813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B2C3E1CB04532B4FFF33AF7F5F9A3">
    <w:name w:val="A1CB2C3E1CB04532B4FFF33AF7F5F9A3"/>
  </w:style>
  <w:style w:type="paragraph" w:customStyle="1" w:styleId="DDE03ECA637C4995A564E85E42191950">
    <w:name w:val="DDE03ECA637C4995A564E85E42191950"/>
  </w:style>
  <w:style w:type="paragraph" w:customStyle="1" w:styleId="AD34078C3984432883BA9227EC956CC3">
    <w:name w:val="AD34078C3984432883BA9227EC956CC3"/>
  </w:style>
  <w:style w:type="paragraph" w:customStyle="1" w:styleId="7E3167585FD5412688F799E007DD390F">
    <w:name w:val="7E3167585FD5412688F799E007DD390F"/>
  </w:style>
  <w:style w:type="paragraph" w:customStyle="1" w:styleId="048732556AD7442BA5DCB50A3CDB8208">
    <w:name w:val="048732556AD7442BA5DCB50A3CDB8208"/>
  </w:style>
  <w:style w:type="paragraph" w:customStyle="1" w:styleId="304BEB1EB4094CB2911CCC42F9011E6C">
    <w:name w:val="304BEB1EB4094CB2911CCC42F9011E6C"/>
  </w:style>
  <w:style w:type="paragraph" w:customStyle="1" w:styleId="58616458EA4146A795C2AD35A454FE8D">
    <w:name w:val="58616458EA4146A795C2AD35A454FE8D"/>
  </w:style>
  <w:style w:type="character" w:styleId="Strong">
    <w:name w:val="Strong"/>
    <w:basedOn w:val="DefaultParagraphFont"/>
    <w:uiPriority w:val="1"/>
    <w:qFormat/>
    <w:rPr>
      <w:b/>
      <w:bCs/>
      <w:color w:val="262626" w:themeColor="text1" w:themeTint="D9"/>
    </w:rPr>
  </w:style>
  <w:style w:type="paragraph" w:customStyle="1" w:styleId="57FB971D2BC84E0DB3FFB248072A5EB6">
    <w:name w:val="57FB971D2BC84E0DB3FFB248072A5EB6"/>
  </w:style>
  <w:style w:type="paragraph" w:customStyle="1" w:styleId="EE58FCE657E74E79844179124FCAC092">
    <w:name w:val="EE58FCE657E74E79844179124FCAC092"/>
  </w:style>
  <w:style w:type="paragraph" w:customStyle="1" w:styleId="34156ADEE9AF4099ACE410DEA20DBA20">
    <w:name w:val="34156ADEE9AF4099ACE410DEA20DBA20"/>
  </w:style>
  <w:style w:type="paragraph" w:customStyle="1" w:styleId="93FBDA1AA1AC4CC7A55BD8B4127A9783">
    <w:name w:val="93FBDA1AA1AC4CC7A55BD8B4127A9783"/>
  </w:style>
  <w:style w:type="paragraph" w:customStyle="1" w:styleId="2791828FF3EB4DA8A653D6745B038732">
    <w:name w:val="2791828FF3EB4DA8A653D6745B038732"/>
  </w:style>
  <w:style w:type="paragraph" w:customStyle="1" w:styleId="53660D5CA70B462AA17AB25C60CE571A">
    <w:name w:val="53660D5CA70B462AA17AB25C60CE571A"/>
  </w:style>
  <w:style w:type="paragraph" w:customStyle="1" w:styleId="CE2E799D48034864BF0D74F313F1758A">
    <w:name w:val="CE2E799D48034864BF0D74F313F1758A"/>
  </w:style>
  <w:style w:type="paragraph" w:customStyle="1" w:styleId="A4EA078FC483438F86AE9F5EFE7743A5">
    <w:name w:val="A4EA078FC483438F86AE9F5EFE7743A5"/>
  </w:style>
  <w:style w:type="paragraph" w:customStyle="1" w:styleId="B946B211F4FB4FD3A3CC9040030D7EE3">
    <w:name w:val="B946B211F4FB4FD3A3CC9040030D7EE3"/>
  </w:style>
  <w:style w:type="paragraph" w:customStyle="1" w:styleId="A017D48F977E4DB283596D75B910B1AA">
    <w:name w:val="A017D48F977E4DB283596D75B910B1AA"/>
  </w:style>
  <w:style w:type="paragraph" w:customStyle="1" w:styleId="37367A0DF51D4B0CB6274079A26DAFA9">
    <w:name w:val="37367A0DF51D4B0CB6274079A26DAFA9"/>
  </w:style>
  <w:style w:type="paragraph" w:customStyle="1" w:styleId="FB525C6A4DF64EE08B1539AB1AA4E6AE">
    <w:name w:val="FB525C6A4DF64EE08B1539AB1AA4E6AE"/>
  </w:style>
  <w:style w:type="paragraph" w:customStyle="1" w:styleId="0DDD49C6ABF243FAB452E28B11538D14">
    <w:name w:val="0DDD49C6ABF243FAB452E28B11538D14"/>
  </w:style>
  <w:style w:type="paragraph" w:customStyle="1" w:styleId="67859C9BCC55495093F0CC4DFA639282">
    <w:name w:val="67859C9BCC55495093F0CC4DFA639282"/>
  </w:style>
  <w:style w:type="paragraph" w:customStyle="1" w:styleId="86BCCAACF3644F84A9989E3C654766CC">
    <w:name w:val="86BCCAACF3644F84A9989E3C654766CC"/>
  </w:style>
  <w:style w:type="paragraph" w:customStyle="1" w:styleId="8E1B29E2A2774E729435408CD902FC69">
    <w:name w:val="8E1B29E2A2774E729435408CD902FC69"/>
  </w:style>
  <w:style w:type="paragraph" w:customStyle="1" w:styleId="50850285F9444B0B8A46593F7CEFE46E">
    <w:name w:val="50850285F9444B0B8A46593F7CEFE46E"/>
  </w:style>
  <w:style w:type="paragraph" w:customStyle="1" w:styleId="C75906874F854E66B9843B51FC18A73E">
    <w:name w:val="C75906874F854E66B9843B51FC18A73E"/>
  </w:style>
  <w:style w:type="paragraph" w:customStyle="1" w:styleId="52D40085D33046B1B3C3443538D8D7DD">
    <w:name w:val="52D40085D33046B1B3C3443538D8D7DD"/>
  </w:style>
  <w:style w:type="paragraph" w:customStyle="1" w:styleId="38AF0A636EB64D339339C751EB213CBB">
    <w:name w:val="38AF0A636EB64D339339C751EB213CBB"/>
  </w:style>
  <w:style w:type="paragraph" w:customStyle="1" w:styleId="CA5A7E458BAB4E82A45FC096A8354636">
    <w:name w:val="CA5A7E458BAB4E82A45FC096A8354636"/>
  </w:style>
  <w:style w:type="paragraph" w:customStyle="1" w:styleId="6ADE6DFCA44E4396BD966C120CD95942">
    <w:name w:val="6ADE6DFCA44E4396BD966C120CD95942"/>
  </w:style>
  <w:style w:type="paragraph" w:customStyle="1" w:styleId="EAD8812F550A41F28EF3054E943DAD6A">
    <w:name w:val="EAD8812F550A41F28EF3054E943DAD6A"/>
  </w:style>
  <w:style w:type="paragraph" w:customStyle="1" w:styleId="7C14C78A06534F749E65BFE1137D49EC">
    <w:name w:val="7C14C78A06534F749E65BFE1137D49EC"/>
  </w:style>
  <w:style w:type="paragraph" w:customStyle="1" w:styleId="7508EF339ED7474DA1D3E854269113E2">
    <w:name w:val="7508EF339ED7474DA1D3E854269113E2"/>
  </w:style>
  <w:style w:type="paragraph" w:customStyle="1" w:styleId="991DFF160A8B4F4D9CF2065C04F8D450">
    <w:name w:val="991DFF160A8B4F4D9CF2065C04F8D450"/>
  </w:style>
  <w:style w:type="paragraph" w:customStyle="1" w:styleId="31EED91BC3544B68B0DCD1A0C3A045CF">
    <w:name w:val="31EED91BC3544B68B0DCD1A0C3A045CF"/>
  </w:style>
  <w:style w:type="paragraph" w:customStyle="1" w:styleId="0E1A8FED403246A980BA676A8D1CE79D">
    <w:name w:val="0E1A8FED403246A980BA676A8D1CE79D"/>
  </w:style>
  <w:style w:type="paragraph" w:customStyle="1" w:styleId="8D076174E3A247C39BCAAFC6412225A5">
    <w:name w:val="8D076174E3A247C39BCAAFC6412225A5"/>
  </w:style>
  <w:style w:type="paragraph" w:customStyle="1" w:styleId="0B85C19A48D04F11986B7ECDAEC61058">
    <w:name w:val="0B85C19A48D04F11986B7ECDAEC61058"/>
  </w:style>
  <w:style w:type="paragraph" w:customStyle="1" w:styleId="8809C5445CC842959AEAF513079A400A">
    <w:name w:val="8809C5445CC842959AEAF513079A400A"/>
  </w:style>
  <w:style w:type="paragraph" w:customStyle="1" w:styleId="DC5ACADF854F4070A2D3D5CF8523F49B">
    <w:name w:val="DC5ACADF854F4070A2D3D5CF8523F49B"/>
  </w:style>
  <w:style w:type="paragraph" w:customStyle="1" w:styleId="F7D7087E1DBF4318855779095341B915">
    <w:name w:val="F7D7087E1DBF4318855779095341B915"/>
  </w:style>
  <w:style w:type="paragraph" w:customStyle="1" w:styleId="2FB9EC051EFE4C0A9774828221EF6596">
    <w:name w:val="2FB9EC051EFE4C0A9774828221EF6596"/>
  </w:style>
  <w:style w:type="paragraph" w:customStyle="1" w:styleId="845226CB0A0E4695B80BF681B02C0BED">
    <w:name w:val="845226CB0A0E4695B80BF681B02C0BED"/>
  </w:style>
  <w:style w:type="paragraph" w:customStyle="1" w:styleId="E5FA0AD06F1043F1B2A7057732EF2D5D">
    <w:name w:val="E5FA0AD06F1043F1B2A7057732EF2D5D"/>
  </w:style>
  <w:style w:type="paragraph" w:customStyle="1" w:styleId="119512E3E5304C4283240A02E848F916">
    <w:name w:val="119512E3E5304C4283240A02E848F916"/>
  </w:style>
  <w:style w:type="paragraph" w:customStyle="1" w:styleId="3254783588F14755A00567071E3D5400">
    <w:name w:val="3254783588F14755A00567071E3D5400"/>
  </w:style>
  <w:style w:type="paragraph" w:customStyle="1" w:styleId="8B3E04E77C8640F48D900DBF51AD8891">
    <w:name w:val="8B3E04E77C8640F48D900DBF51AD8891"/>
  </w:style>
  <w:style w:type="paragraph" w:customStyle="1" w:styleId="01E5D5C0EABF433BA60C01532D5D9A32">
    <w:name w:val="01E5D5C0EABF433BA60C01532D5D9A32"/>
  </w:style>
  <w:style w:type="paragraph" w:customStyle="1" w:styleId="800015988B4145C68047097AD8D5E7A9">
    <w:name w:val="800015988B4145C68047097AD8D5E7A9"/>
  </w:style>
  <w:style w:type="paragraph" w:customStyle="1" w:styleId="095BAB0AC601445F8B567D8D348953D4">
    <w:name w:val="095BAB0AC601445F8B567D8D348953D4"/>
  </w:style>
  <w:style w:type="paragraph" w:customStyle="1" w:styleId="5384DFAF7D894858A6E16066956821C9">
    <w:name w:val="5384DFAF7D894858A6E16066956821C9"/>
  </w:style>
  <w:style w:type="paragraph" w:customStyle="1" w:styleId="DC737CEB382F4BB391FE6905D9FFA895">
    <w:name w:val="DC737CEB382F4BB391FE6905D9FFA895"/>
  </w:style>
  <w:style w:type="paragraph" w:customStyle="1" w:styleId="EABA14F7B4E147FC8DED11858FE0B2AA">
    <w:name w:val="EABA14F7B4E147FC8DED11858FE0B2AA"/>
  </w:style>
  <w:style w:type="paragraph" w:customStyle="1" w:styleId="33868384011445C5A184E8C54BCCCEE8">
    <w:name w:val="33868384011445C5A184E8C54BCCCEE8"/>
  </w:style>
  <w:style w:type="paragraph" w:customStyle="1" w:styleId="CC8A92D31EE4489E8EBA91A835442C5D">
    <w:name w:val="CC8A92D31EE4489E8EBA91A835442C5D"/>
  </w:style>
  <w:style w:type="paragraph" w:customStyle="1" w:styleId="C71C37AD61AB4496BBBC2B851C8F2E50">
    <w:name w:val="C71C37AD61AB4496BBBC2B851C8F2E50"/>
  </w:style>
  <w:style w:type="paragraph" w:customStyle="1" w:styleId="01B0E3BBC39D475E99AD8515DBBB4E88">
    <w:name w:val="01B0E3BBC39D475E99AD8515DBBB4E88"/>
  </w:style>
  <w:style w:type="paragraph" w:customStyle="1" w:styleId="C504950973BE4C8C8D268202C8B82FED">
    <w:name w:val="C504950973BE4C8C8D268202C8B82FED"/>
  </w:style>
  <w:style w:type="paragraph" w:customStyle="1" w:styleId="DFD0A64B3C404F229817AF8E5C2B1FE6">
    <w:name w:val="DFD0A64B3C404F229817AF8E5C2B1FE6"/>
  </w:style>
  <w:style w:type="paragraph" w:customStyle="1" w:styleId="3B28CA493E614855BA247401C2F5F831">
    <w:name w:val="3B28CA493E614855BA247401C2F5F831"/>
  </w:style>
  <w:style w:type="paragraph" w:customStyle="1" w:styleId="B13E6B5D0BAB4B4ABA2EF9D3487B5079">
    <w:name w:val="B13E6B5D0BAB4B4ABA2EF9D3487B5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109</TotalTime>
  <Pages>1</Pages>
  <Words>197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rodrigolsr</dc:creator>
  <cp:lastModifiedBy>Rodrigo Rodrigues</cp:lastModifiedBy>
  <cp:revision>6</cp:revision>
  <dcterms:created xsi:type="dcterms:W3CDTF">2018-09-06T23:28:00Z</dcterms:created>
  <dcterms:modified xsi:type="dcterms:W3CDTF">2018-09-07T01:17:00Z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